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6DB90" w14:textId="77777777" w:rsidR="00D83F32" w:rsidRDefault="00D83F32" w:rsidP="00D83F32">
      <w:proofErr w:type="spellStart"/>
      <w:r>
        <w:t>hi</w:t>
      </w:r>
      <w:proofErr w:type="spellEnd"/>
      <w:r>
        <w:t xml:space="preserve"> = </w:t>
      </w:r>
      <w:proofErr w:type="spellStart"/>
      <w:r>
        <w:t>input</w:t>
      </w:r>
      <w:proofErr w:type="spellEnd"/>
      <w:r>
        <w:t>('Здравствуйте!')</w:t>
      </w:r>
    </w:p>
    <w:p w14:paraId="1881E660" w14:textId="77777777" w:rsidR="00D83F32" w:rsidRDefault="00D83F32" w:rsidP="00D83F32">
      <w:proofErr w:type="spellStart"/>
      <w:r>
        <w:t>name</w:t>
      </w:r>
      <w:proofErr w:type="spellEnd"/>
      <w:r>
        <w:t xml:space="preserve"> = </w:t>
      </w:r>
      <w:proofErr w:type="spellStart"/>
      <w:proofErr w:type="gramStart"/>
      <w:r>
        <w:t>input</w:t>
      </w:r>
      <w:proofErr w:type="spellEnd"/>
      <w:r>
        <w:t>(</w:t>
      </w:r>
      <w:proofErr w:type="gramEnd"/>
      <w:r>
        <w:t>'Как Ваше имя?')</w:t>
      </w:r>
    </w:p>
    <w:p w14:paraId="4A6FBA28" w14:textId="77777777" w:rsidR="00D83F32" w:rsidRDefault="00D83F32" w:rsidP="00D83F32"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hi</w:t>
      </w:r>
      <w:proofErr w:type="spellEnd"/>
      <w:r>
        <w:t xml:space="preserve">, </w:t>
      </w:r>
      <w:proofErr w:type="spellStart"/>
      <w:r>
        <w:t>name</w:t>
      </w:r>
      <w:proofErr w:type="spellEnd"/>
      <w:r>
        <w:t>)</w:t>
      </w:r>
    </w:p>
    <w:p w14:paraId="3B455CBC" w14:textId="77777777" w:rsidR="00D83F32" w:rsidRDefault="00D83F32" w:rsidP="00D83F32"/>
    <w:p w14:paraId="6F0367B8" w14:textId="77777777" w:rsidR="00D83F32" w:rsidRDefault="00D83F32" w:rsidP="00D83F32">
      <w:r>
        <w:t xml:space="preserve">t = </w:t>
      </w:r>
      <w:proofErr w:type="spellStart"/>
      <w:proofErr w:type="gramStart"/>
      <w:r>
        <w:t>float</w:t>
      </w:r>
      <w:proofErr w:type="spellEnd"/>
      <w:r>
        <w:t>(</w:t>
      </w:r>
      <w:proofErr w:type="spellStart"/>
      <w:proofErr w:type="gramEnd"/>
      <w:r>
        <w:t>input</w:t>
      </w:r>
      <w:proofErr w:type="spellEnd"/>
      <w:r>
        <w:t>('Какого значение лейкоцитов в ОАК?'))</w:t>
      </w:r>
    </w:p>
    <w:p w14:paraId="70AEEC5C" w14:textId="77777777" w:rsidR="00D83F32" w:rsidRDefault="00D83F32" w:rsidP="00D83F32">
      <w:r w:rsidRPr="00D83F32">
        <w:rPr>
          <w:lang w:val="en-US"/>
        </w:rPr>
        <w:t xml:space="preserve">if t == 0 or t &lt;= 4: </w:t>
      </w:r>
      <w:proofErr w:type="gramStart"/>
      <w:r w:rsidRPr="00D83F32">
        <w:rPr>
          <w:lang w:val="en-US"/>
        </w:rPr>
        <w:t>print(</w:t>
      </w:r>
      <w:proofErr w:type="gramEnd"/>
      <w:r w:rsidRPr="00D83F32">
        <w:rPr>
          <w:lang w:val="en-US"/>
        </w:rPr>
        <w:t>'</w:t>
      </w:r>
      <w:r>
        <w:t>Снижены</w:t>
      </w:r>
      <w:r w:rsidRPr="00D83F32">
        <w:rPr>
          <w:lang w:val="en-US"/>
        </w:rPr>
        <w:t xml:space="preserve">! </w:t>
      </w:r>
      <w:proofErr w:type="gramStart"/>
      <w:r>
        <w:t>Вероятно</w:t>
      </w:r>
      <w:proofErr w:type="gramEnd"/>
      <w:r>
        <w:t xml:space="preserve"> у Вас вирус')</w:t>
      </w:r>
    </w:p>
    <w:p w14:paraId="01AE82A2" w14:textId="77777777" w:rsidR="00D83F32" w:rsidRDefault="00D83F32" w:rsidP="00D83F32">
      <w:proofErr w:type="spellStart"/>
      <w:r>
        <w:t>elif</w:t>
      </w:r>
      <w:proofErr w:type="spellEnd"/>
      <w:r>
        <w:t xml:space="preserve"> </w:t>
      </w:r>
      <w:proofErr w:type="gramStart"/>
      <w:r>
        <w:t>t &gt;</w:t>
      </w:r>
      <w:proofErr w:type="gramEnd"/>
      <w:r>
        <w:t xml:space="preserve">= 4 </w:t>
      </w:r>
      <w:proofErr w:type="spellStart"/>
      <w:r>
        <w:t>and</w:t>
      </w:r>
      <w:proofErr w:type="spellEnd"/>
      <w:r>
        <w:t xml:space="preserve"> t &lt;=9: </w:t>
      </w:r>
      <w:proofErr w:type="spellStart"/>
      <w:r>
        <w:t>print</w:t>
      </w:r>
      <w:proofErr w:type="spellEnd"/>
      <w:r>
        <w:t>("В пределах нормы")</w:t>
      </w:r>
    </w:p>
    <w:p w14:paraId="1ED6220C" w14:textId="77777777" w:rsidR="00D83F32" w:rsidRDefault="00D83F32" w:rsidP="00D83F32">
      <w:proofErr w:type="spellStart"/>
      <w:r>
        <w:t>else</w:t>
      </w:r>
      <w:proofErr w:type="spellEnd"/>
      <w:r>
        <w:t xml:space="preserve">: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"Повышены! </w:t>
      </w:r>
      <w:proofErr w:type="gramStart"/>
      <w:r>
        <w:t>Вероятно</w:t>
      </w:r>
      <w:proofErr w:type="gramEnd"/>
      <w:r>
        <w:t xml:space="preserve"> у Вас бактериальная инфекция")</w:t>
      </w:r>
    </w:p>
    <w:p w14:paraId="17E4EBC0" w14:textId="77777777" w:rsidR="00D83F32" w:rsidRDefault="00D83F32" w:rsidP="00D83F32"/>
    <w:p w14:paraId="4434D082" w14:textId="77777777" w:rsidR="00D83F32" w:rsidRDefault="00D83F32" w:rsidP="00D83F32">
      <w:r>
        <w:t xml:space="preserve">p = </w:t>
      </w:r>
      <w:proofErr w:type="spellStart"/>
      <w:proofErr w:type="gramStart"/>
      <w:r>
        <w:t>float</w:t>
      </w:r>
      <w:proofErr w:type="spellEnd"/>
      <w:r>
        <w:t>(</w:t>
      </w:r>
      <w:proofErr w:type="spellStart"/>
      <w:proofErr w:type="gramEnd"/>
      <w:r>
        <w:t>input</w:t>
      </w:r>
      <w:proofErr w:type="spellEnd"/>
      <w:r>
        <w:t>('Уточните значение лимфоцитов в %'))</w:t>
      </w:r>
    </w:p>
    <w:p w14:paraId="392FE810" w14:textId="77777777" w:rsidR="00D83F32" w:rsidRDefault="00D83F32" w:rsidP="00D83F32">
      <w:proofErr w:type="spellStart"/>
      <w:r>
        <w:t>if</w:t>
      </w:r>
      <w:proofErr w:type="spellEnd"/>
      <w:r>
        <w:t xml:space="preserve"> p &lt;= 16: </w:t>
      </w:r>
      <w:proofErr w:type="spellStart"/>
      <w:r>
        <w:t>print</w:t>
      </w:r>
      <w:proofErr w:type="spellEnd"/>
      <w:r>
        <w:t>('Снижены')</w:t>
      </w:r>
    </w:p>
    <w:p w14:paraId="7DE689AC" w14:textId="77777777" w:rsidR="00D83F32" w:rsidRDefault="00D83F32" w:rsidP="00D83F32">
      <w:proofErr w:type="spellStart"/>
      <w:r>
        <w:t>elif</w:t>
      </w:r>
      <w:proofErr w:type="spellEnd"/>
      <w:r>
        <w:t xml:space="preserve"> </w:t>
      </w:r>
      <w:proofErr w:type="gramStart"/>
      <w:r>
        <w:t>p &gt;</w:t>
      </w:r>
      <w:proofErr w:type="gramEnd"/>
      <w:r>
        <w:t xml:space="preserve"> 16 </w:t>
      </w:r>
      <w:proofErr w:type="spellStart"/>
      <w:r>
        <w:t>and</w:t>
      </w:r>
      <w:proofErr w:type="spellEnd"/>
      <w:r>
        <w:t xml:space="preserve"> p &lt; 37: </w:t>
      </w:r>
      <w:proofErr w:type="spellStart"/>
      <w:r>
        <w:t>print</w:t>
      </w:r>
      <w:proofErr w:type="spellEnd"/>
      <w:r>
        <w:t>("В пределах нормы")</w:t>
      </w:r>
    </w:p>
    <w:p w14:paraId="59A60C32" w14:textId="103C7FDA" w:rsidR="00B5582C" w:rsidRDefault="00D83F32" w:rsidP="00D83F32">
      <w:proofErr w:type="spellStart"/>
      <w:r>
        <w:t>else</w:t>
      </w:r>
      <w:proofErr w:type="spellEnd"/>
      <w:r>
        <w:t xml:space="preserve">: </w:t>
      </w:r>
      <w:proofErr w:type="spellStart"/>
      <w:r>
        <w:t>print</w:t>
      </w:r>
      <w:proofErr w:type="spellEnd"/>
      <w:r>
        <w:t>('Повышены')</w:t>
      </w:r>
    </w:p>
    <w:sectPr w:rsidR="00B5582C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CB19A5" w14:textId="77777777" w:rsidR="006D4A2A" w:rsidRDefault="006D4A2A">
      <w:pPr>
        <w:spacing w:after="0" w:line="240" w:lineRule="auto"/>
      </w:pPr>
      <w:r>
        <w:separator/>
      </w:r>
    </w:p>
  </w:endnote>
  <w:endnote w:type="continuationSeparator" w:id="0">
    <w:p w14:paraId="2602A6B5" w14:textId="77777777" w:rsidR="006D4A2A" w:rsidRDefault="006D4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300C7F" w14:textId="77777777" w:rsidR="006D4A2A" w:rsidRDefault="006D4A2A">
      <w:pPr>
        <w:spacing w:after="0" w:line="240" w:lineRule="auto"/>
      </w:pPr>
      <w:r>
        <w:separator/>
      </w:r>
    </w:p>
  </w:footnote>
  <w:footnote w:type="continuationSeparator" w:id="0">
    <w:p w14:paraId="6D17FFA5" w14:textId="77777777" w:rsidR="006D4A2A" w:rsidRDefault="006D4A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F32"/>
    <w:rsid w:val="006D4A2A"/>
    <w:rsid w:val="00B5582C"/>
    <w:rsid w:val="00D83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6EE52E"/>
  <w15:docId w15:val="{45491973-20FD-499F-8274-21F622C2D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Title"/>
    <w:basedOn w:val="a"/>
    <w:next w:val="a"/>
    <w:link w:val="a4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4">
    <w:name w:val="Заголовок Знак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/>
    </w:pPr>
    <w:rPr>
      <w:sz w:val="24"/>
      <w:szCs w:val="24"/>
    </w:rPr>
  </w:style>
  <w:style w:type="character" w:customStyle="1" w:styleId="a6">
    <w:name w:val="Подзаголовок Знак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paragraph" w:styleId="a9">
    <w:name w:val="header"/>
    <w:basedOn w:val="a"/>
    <w:link w:val="aa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a">
    <w:name w:val="Верхний колонтитул Знак"/>
    <w:link w:val="a9"/>
    <w:uiPriority w:val="99"/>
  </w:style>
  <w:style w:type="paragraph" w:styleId="ab">
    <w:name w:val="foot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ad">
    <w:name w:val="caption"/>
    <w:basedOn w:val="a"/>
    <w:next w:val="a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ac">
    <w:name w:val="Нижний колонтитул Знак"/>
    <w:link w:val="ab"/>
    <w:uiPriority w:val="99"/>
  </w:style>
  <w:style w:type="table" w:styleId="ae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f8">
    <w:name w:val="No Spacing"/>
    <w:basedOn w:val="a"/>
    <w:uiPriority w:val="1"/>
    <w:qFormat/>
    <w:pPr>
      <w:spacing w:after="0" w:line="240" w:lineRule="auto"/>
    </w:pPr>
  </w:style>
  <w:style w:type="paragraph" w:styleId="af9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\Desktop\&#1044;&#1086;&#1082;&#1091;&#1084;&#1077;&#1085;&#1090;1.dotx" TargetMode="Externa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Документ1</Template>
  <TotalTime>44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SqueroDoc</dc:creator>
  <cp:lastModifiedBy>SqueroDoc</cp:lastModifiedBy>
  <cp:revision>2</cp:revision>
  <dcterms:created xsi:type="dcterms:W3CDTF">2024-07-13T06:52:00Z</dcterms:created>
  <dcterms:modified xsi:type="dcterms:W3CDTF">2024-07-13T07:36:00Z</dcterms:modified>
</cp:coreProperties>
</file>